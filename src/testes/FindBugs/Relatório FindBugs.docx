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65" w:rsidRPr="00DD47C7" w:rsidRDefault="00F4301C">
      <w:pPr>
        <w:pStyle w:val="Ttulo"/>
        <w:rPr>
          <w:lang w:val="pt-BR"/>
        </w:rPr>
      </w:pPr>
      <w:r>
        <w:rPr>
          <w:lang w:val="pt-BR"/>
        </w:rPr>
        <w:t xml:space="preserve">Sistema de Gerenciamento de </w:t>
      </w:r>
      <w:r w:rsidR="008C333D">
        <w:rPr>
          <w:lang w:val="pt-BR"/>
        </w:rPr>
        <w:t>P</w:t>
      </w:r>
      <w:bookmarkStart w:id="0" w:name="_GoBack"/>
      <w:bookmarkEnd w:id="0"/>
      <w:r>
        <w:rPr>
          <w:lang w:val="pt-BR"/>
        </w:rPr>
        <w:t>alestras</w:t>
      </w:r>
    </w:p>
    <w:p w:rsidR="00934465" w:rsidRPr="00DD47C7" w:rsidRDefault="00F4301C" w:rsidP="00DD47C7">
      <w:pPr>
        <w:pStyle w:val="Ttulo1"/>
        <w:rPr>
          <w:lang w:val="pt-BR"/>
        </w:rPr>
      </w:pPr>
      <w:r>
        <w:rPr>
          <w:lang w:val="pt-BR"/>
        </w:rPr>
        <w:t xml:space="preserve">Relatório de evidências de teste - </w:t>
      </w:r>
      <w:proofErr w:type="spellStart"/>
      <w:r>
        <w:rPr>
          <w:lang w:val="pt-BR"/>
        </w:rPr>
        <w:t>findbugs</w:t>
      </w:r>
      <w:proofErr w:type="spellEnd"/>
    </w:p>
    <w:p w:rsidR="00934465" w:rsidRPr="00DD47C7" w:rsidRDefault="00F4301C">
      <w:pPr>
        <w:rPr>
          <w:lang w:val="pt-BR"/>
        </w:rPr>
      </w:pPr>
      <w:r>
        <w:rPr>
          <w:lang w:val="pt-BR"/>
        </w:rPr>
        <w:t>Este relatório deve conter imagens de captura de tela, critérios utilizados no uso da ferramenta, versionamento e análise final</w:t>
      </w:r>
      <w:r w:rsidR="00DD47C7" w:rsidRPr="00DD47C7">
        <w:rPr>
          <w:lang w:val="pt-BR"/>
        </w:rPr>
        <w:t>.</w:t>
      </w:r>
    </w:p>
    <w:p w:rsidR="00934465" w:rsidRPr="00DD47C7" w:rsidRDefault="00DD47C7">
      <w:pPr>
        <w:rPr>
          <w:lang w:val="pt-BR"/>
        </w:rPr>
      </w:pPr>
      <w:r w:rsidRPr="00DD47C7">
        <w:rPr>
          <w:lang w:val="pt-BR"/>
        </w:rPr>
        <w:t>Comece agora mesmo.</w:t>
      </w:r>
    </w:p>
    <w:sectPr w:rsidR="00934465" w:rsidRPr="00DD47C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1C"/>
    <w:rsid w:val="008C333D"/>
    <w:rsid w:val="00934465"/>
    <w:rsid w:val="00DD47C7"/>
    <w:rsid w:val="00F4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E3548-88B3-443E-B791-8B892DFB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sabete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3</TotalTime>
  <Pages>1</Pages>
  <Words>36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Elisabete Evaldt (SGI)</dc:creator>
  <cp:keywords/>
  <cp:lastModifiedBy>Elisabete Evaldt (SGI)</cp:lastModifiedBy>
  <cp:revision>2</cp:revision>
  <dcterms:created xsi:type="dcterms:W3CDTF">2015-12-07T22:17:00Z</dcterms:created>
  <dcterms:modified xsi:type="dcterms:W3CDTF">2015-12-07T22:20:00Z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